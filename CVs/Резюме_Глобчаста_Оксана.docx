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4F4A404F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25E43DB1" w14:textId="39AFC4BF" w:rsidR="001B2ABD" w:rsidRDefault="005960B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0D68184" wp14:editId="78C19727">
                  <wp:extent cx="2139950" cy="22631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80" b="38980"/>
                          <a:stretch/>
                        </pic:blipFill>
                        <pic:spPr bwMode="auto">
                          <a:xfrm>
                            <a:off x="0" y="0"/>
                            <a:ext cx="213995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01F6E2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10D22A4F" w14:textId="2741C6F9" w:rsidR="001B2ABD" w:rsidRDefault="005960B9" w:rsidP="001B2ABD">
            <w:pPr>
              <w:pStyle w:val="a3"/>
            </w:pPr>
            <w:r>
              <w:t>Глобчаста Оксана</w:t>
            </w:r>
          </w:p>
          <w:p w14:paraId="69ADE580" w14:textId="100CBA51" w:rsidR="001B2ABD" w:rsidRDefault="001B2ABD" w:rsidP="001B2ABD">
            <w:pPr>
              <w:pStyle w:val="af0"/>
            </w:pPr>
          </w:p>
        </w:tc>
      </w:tr>
      <w:tr w:rsidR="001B2ABD" w14:paraId="7B012CA1" w14:textId="77777777" w:rsidTr="00AE7882">
        <w:tc>
          <w:tcPr>
            <w:tcW w:w="3600" w:type="dxa"/>
          </w:tcPr>
          <w:sdt>
            <w:sdtPr>
              <w:id w:val="-1711873194"/>
              <w:placeholder>
                <w:docPart w:val="FBDCB1D4150F494992935A15D68FE71F"/>
              </w:placeholder>
              <w:temporary/>
              <w:showingPlcHdr/>
              <w15:appearance w15:val="hidden"/>
            </w:sdtPr>
            <w:sdtContent>
              <w:p w14:paraId="6E91E43F" w14:textId="77777777" w:rsidR="001B2ABD" w:rsidRDefault="00036450" w:rsidP="00036450">
                <w:pPr>
                  <w:pStyle w:val="3"/>
                </w:pPr>
                <w:r w:rsidRPr="00D5459D">
                  <w:rPr>
                    <w:lang w:bidi="uk-UA"/>
                  </w:rPr>
                  <w:t>Профіль</w:t>
                </w:r>
              </w:p>
            </w:sdtContent>
          </w:sdt>
          <w:p w14:paraId="2E9CE2A2" w14:textId="3FCA345D" w:rsidR="00E52C75" w:rsidRDefault="00E52C75" w:rsidP="009260CD">
            <w:r>
              <w:t>Дата народження: 2004.03.08</w:t>
            </w:r>
          </w:p>
          <w:p w14:paraId="029F7EAB" w14:textId="77777777" w:rsidR="00E52C75" w:rsidRDefault="00E52C75" w:rsidP="009260CD"/>
          <w:p w14:paraId="7AA4889D" w14:textId="77777777" w:rsidR="00E52C75" w:rsidRDefault="00E52C75" w:rsidP="009260CD"/>
          <w:p w14:paraId="1FD31CDC" w14:textId="429B611F" w:rsidR="00036450" w:rsidRDefault="00E52C75" w:rsidP="009260CD">
            <w:r>
              <w:t>А</w:t>
            </w:r>
            <w:r w:rsidRPr="007D7AF0">
              <w:t>мбітна</w:t>
            </w:r>
            <w:r w:rsidR="007D7AF0" w:rsidRPr="007D7AF0">
              <w:t xml:space="preserve"> студентка 2 курсу факультету інформаційних технологій Хмельницького національного університету. Маю хороші навички роботи з презентаціями та оформленням документів, звітів. Володію вмінням спілкуватися з клієнтами(був досвід</w:t>
            </w:r>
            <w:r>
              <w:t xml:space="preserve"> </w:t>
            </w:r>
            <w:r w:rsidR="007D7AF0" w:rsidRPr="007D7AF0">
              <w:t>в сфері обслуговування).</w:t>
            </w:r>
          </w:p>
          <w:p w14:paraId="0106F081" w14:textId="77777777" w:rsidR="00036450" w:rsidRDefault="00036450" w:rsidP="00036450"/>
          <w:sdt>
            <w:sdtPr>
              <w:id w:val="-1954003311"/>
              <w:placeholder>
                <w:docPart w:val="17A8B1653D9345A8A6EE4B33B9FD8DF7"/>
              </w:placeholder>
              <w:temporary/>
              <w:showingPlcHdr/>
              <w15:appearance w15:val="hidden"/>
            </w:sdtPr>
            <w:sdtContent>
              <w:p w14:paraId="02452A68" w14:textId="77777777" w:rsidR="00036450" w:rsidRPr="00CB0055" w:rsidRDefault="00CB0055" w:rsidP="00CB0055">
                <w:pPr>
                  <w:pStyle w:val="3"/>
                </w:pPr>
                <w:r w:rsidRPr="00CB0055">
                  <w:rPr>
                    <w:lang w:bidi="uk-UA"/>
                  </w:rPr>
                  <w:t>Контактна інформація</w:t>
                </w:r>
              </w:p>
            </w:sdtContent>
          </w:sdt>
          <w:sdt>
            <w:sdtPr>
              <w:id w:val="1111563247"/>
              <w:placeholder>
                <w:docPart w:val="1CE6CF64FCAD4CA4A8873137FF348238"/>
              </w:placeholder>
              <w:temporary/>
              <w:showingPlcHdr/>
              <w15:appearance w15:val="hidden"/>
            </w:sdtPr>
            <w:sdtContent>
              <w:p w14:paraId="32788B56" w14:textId="77777777" w:rsidR="004D3011" w:rsidRDefault="004D3011" w:rsidP="004D3011">
                <w:r w:rsidRPr="004D3011">
                  <w:rPr>
                    <w:lang w:bidi="uk-UA"/>
                  </w:rPr>
                  <w:t>ТЕЛЕФОН:</w:t>
                </w:r>
              </w:p>
            </w:sdtContent>
          </w:sdt>
          <w:p w14:paraId="1078EF94" w14:textId="0FE69ADF" w:rsidR="004D3011" w:rsidRDefault="007D7AF0" w:rsidP="004D3011">
            <w:pPr>
              <w:rPr>
                <w:lang w:val="en-US"/>
              </w:rPr>
            </w:pPr>
            <w:r>
              <w:rPr>
                <w:lang w:val="en-US"/>
              </w:rPr>
              <w:t>+380685093115</w:t>
            </w:r>
          </w:p>
          <w:p w14:paraId="1CD0246C" w14:textId="7811FAAE" w:rsidR="00F47579" w:rsidRDefault="00F47579" w:rsidP="004D3011">
            <w:pPr>
              <w:rPr>
                <w:lang w:val="en-US"/>
              </w:rPr>
            </w:pPr>
          </w:p>
          <w:p w14:paraId="7094F3BB" w14:textId="0CE652D2" w:rsidR="00F47579" w:rsidRDefault="00F47579" w:rsidP="00F47579">
            <w:r>
              <w:t>АДРЕСА:</w:t>
            </w:r>
          </w:p>
          <w:p w14:paraId="64CACEEF" w14:textId="64DFAF01" w:rsidR="00F47579" w:rsidRDefault="00F47579" w:rsidP="004D3011">
            <w:r w:rsidRPr="00F47579">
              <w:t xml:space="preserve">Вінницька область Тульчинський район </w:t>
            </w:r>
            <w:proofErr w:type="spellStart"/>
            <w:r w:rsidRPr="00F47579">
              <w:t>с.м.т</w:t>
            </w:r>
            <w:proofErr w:type="spellEnd"/>
            <w:r w:rsidRPr="00F47579">
              <w:t xml:space="preserve">. Кирнасівка вул. </w:t>
            </w:r>
            <w:proofErr w:type="spellStart"/>
            <w:r w:rsidRPr="00F47579">
              <w:t>Новозаводська</w:t>
            </w:r>
            <w:proofErr w:type="spellEnd"/>
            <w:r w:rsidRPr="00F47579">
              <w:t xml:space="preserve"> 2</w:t>
            </w:r>
          </w:p>
          <w:p w14:paraId="0A8BC5EE" w14:textId="7449A52F" w:rsidR="004D3011" w:rsidRDefault="004D3011" w:rsidP="004D3011"/>
          <w:p w14:paraId="4852E486" w14:textId="2F6F3298" w:rsidR="00F47579" w:rsidRDefault="00F47579" w:rsidP="004D3011">
            <w:r>
              <w:t>СІМЕЙНИЙ СТАН:</w:t>
            </w:r>
          </w:p>
          <w:p w14:paraId="57F4B70D" w14:textId="5E149DDC" w:rsidR="00F47579" w:rsidRDefault="00F47579" w:rsidP="004D3011">
            <w:r>
              <w:t>Не одружена</w:t>
            </w:r>
          </w:p>
          <w:p w14:paraId="57F8E34D" w14:textId="77777777" w:rsidR="00F47579" w:rsidRDefault="00F47579" w:rsidP="004D3011"/>
          <w:sdt>
            <w:sdtPr>
              <w:id w:val="-240260293"/>
              <w:placeholder>
                <w:docPart w:val="C8C80C9C3EAD4456A66D7628BBCBDF3E"/>
              </w:placeholder>
              <w:temporary/>
              <w:showingPlcHdr/>
              <w15:appearance w15:val="hidden"/>
            </w:sdtPr>
            <w:sdtContent>
              <w:p w14:paraId="2F34E1AD" w14:textId="77777777" w:rsidR="004D3011" w:rsidRDefault="004D3011" w:rsidP="004D3011">
                <w:r w:rsidRPr="004D3011">
                  <w:rPr>
                    <w:lang w:bidi="uk-UA"/>
                  </w:rPr>
                  <w:t>АДРЕСА ЕЛЕКТРОННОЇ ПОШТИ:</w:t>
                </w:r>
              </w:p>
            </w:sdtContent>
          </w:sdt>
          <w:p w14:paraId="1AC275C1" w14:textId="171E0FED" w:rsidR="00036450" w:rsidRPr="00E4381A" w:rsidRDefault="00E52C75" w:rsidP="004D3011">
            <w:pPr>
              <w:rPr>
                <w:rStyle w:val="a8"/>
              </w:rPr>
            </w:pPr>
            <w:r w:rsidRPr="00E52C75">
              <w:rPr>
                <w:rStyle w:val="a8"/>
              </w:rPr>
              <w:t>globchastaoksana159@gmail.com</w:t>
            </w:r>
          </w:p>
          <w:sdt>
            <w:sdtPr>
              <w:id w:val="-1444214663"/>
              <w:placeholder>
                <w:docPart w:val="233B6C7F7E78436DACF19CC329FE0918"/>
              </w:placeholder>
              <w:temporary/>
              <w:showingPlcHdr/>
              <w15:appearance w15:val="hidden"/>
            </w:sdtPr>
            <w:sdtContent>
              <w:p w14:paraId="312C20AA" w14:textId="77777777" w:rsidR="004D3011" w:rsidRPr="00CB0055" w:rsidRDefault="00CB0055" w:rsidP="00CB0055">
                <w:pPr>
                  <w:pStyle w:val="3"/>
                </w:pPr>
                <w:r w:rsidRPr="00CB0055">
                  <w:rPr>
                    <w:lang w:bidi="uk-UA"/>
                  </w:rPr>
                  <w:t>Хобі</w:t>
                </w:r>
              </w:p>
            </w:sdtContent>
          </w:sdt>
          <w:p w14:paraId="04EDF267" w14:textId="1596E3B0" w:rsidR="004D3011" w:rsidRPr="00E52C75" w:rsidRDefault="00E52C75" w:rsidP="004D3011">
            <w:r>
              <w:t>Читання книг</w:t>
            </w:r>
          </w:p>
          <w:p w14:paraId="37790853" w14:textId="41D33FC7" w:rsidR="004D3011" w:rsidRDefault="00E52C75" w:rsidP="004D3011">
            <w:r>
              <w:t>Малювання</w:t>
            </w:r>
          </w:p>
          <w:p w14:paraId="394126C1" w14:textId="7244E58D" w:rsidR="004D3011" w:rsidRDefault="00E52C75" w:rsidP="004D3011">
            <w:r>
              <w:t>Відеоігри</w:t>
            </w:r>
          </w:p>
          <w:p w14:paraId="13788259" w14:textId="5C2591AC" w:rsidR="004D3011" w:rsidRPr="004D3011" w:rsidRDefault="004D3011" w:rsidP="004D3011"/>
        </w:tc>
        <w:tc>
          <w:tcPr>
            <w:tcW w:w="720" w:type="dxa"/>
          </w:tcPr>
          <w:p w14:paraId="112D47B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5EB739B8256345BB9611648B178ABAAC"/>
              </w:placeholder>
              <w:temporary/>
              <w:showingPlcHdr/>
              <w15:appearance w15:val="hidden"/>
            </w:sdtPr>
            <w:sdtContent>
              <w:p w14:paraId="1124A726" w14:textId="77777777" w:rsidR="001B2ABD" w:rsidRDefault="00E25A26" w:rsidP="00036450">
                <w:pPr>
                  <w:pStyle w:val="2"/>
                </w:pPr>
                <w:r w:rsidRPr="00036450">
                  <w:rPr>
                    <w:lang w:bidi="uk-UA"/>
                  </w:rPr>
                  <w:t>ОСВІТА</w:t>
                </w:r>
              </w:p>
            </w:sdtContent>
          </w:sdt>
          <w:p w14:paraId="601B92E0" w14:textId="194693B0" w:rsidR="00036450" w:rsidRDefault="005960B9" w:rsidP="00036450">
            <w:r>
              <w:t xml:space="preserve">На даний момент </w:t>
            </w:r>
            <w:r w:rsidRPr="005960B9">
              <w:t>студентка 2 курсу факультету інформаційних технологій Хмельницького національного університету</w:t>
            </w:r>
            <w:r>
              <w:t xml:space="preserve"> на спеціальності Комп’ютерні науки</w:t>
            </w:r>
            <w:r w:rsidRPr="005960B9">
              <w:t>.</w:t>
            </w:r>
          </w:p>
          <w:sdt>
            <w:sdtPr>
              <w:id w:val="1001553383"/>
              <w:placeholder>
                <w:docPart w:val="370CB922366F440183E9AB50697F85AF"/>
              </w:placeholder>
              <w:temporary/>
              <w:showingPlcHdr/>
              <w15:appearance w15:val="hidden"/>
            </w:sdtPr>
            <w:sdtContent>
              <w:p w14:paraId="1CDE81E1" w14:textId="77777777" w:rsidR="00036450" w:rsidRDefault="00036450" w:rsidP="00036450">
                <w:pPr>
                  <w:pStyle w:val="2"/>
                </w:pPr>
                <w:r w:rsidRPr="00036450">
                  <w:rPr>
                    <w:lang w:bidi="uk-UA"/>
                  </w:rPr>
                  <w:t>ДОСВІД РОБОТИ:</w:t>
                </w:r>
              </w:p>
            </w:sdtContent>
          </w:sdt>
          <w:p w14:paraId="0E426F24" w14:textId="7D0D8DC3" w:rsidR="004D3011" w:rsidRDefault="00E52C75" w:rsidP="00036450">
            <w:r>
              <w:t xml:space="preserve">2018р – 2020р </w:t>
            </w:r>
          </w:p>
          <w:p w14:paraId="5A5CFCDB" w14:textId="21C09393" w:rsidR="00E52C75" w:rsidRDefault="00E52C75" w:rsidP="00036450">
            <w:r>
              <w:t xml:space="preserve">Працювала помічником бармена в кафе «Талісман» в </w:t>
            </w:r>
            <w:proofErr w:type="spellStart"/>
            <w:r>
              <w:t>с.м.т</w:t>
            </w:r>
            <w:proofErr w:type="spellEnd"/>
            <w:r>
              <w:t>. Кирнасівка Вінницької області.</w:t>
            </w:r>
          </w:p>
          <w:sdt>
            <w:sdtPr>
              <w:id w:val="1669594239"/>
              <w:placeholder>
                <w:docPart w:val="6B32D8320CDE42C9A466845FDE703A9D"/>
              </w:placeholder>
              <w:temporary/>
              <w:showingPlcHdr/>
              <w15:appearance w15:val="hidden"/>
            </w:sdtPr>
            <w:sdtContent>
              <w:p w14:paraId="25AE6D6E" w14:textId="77777777" w:rsidR="00036450" w:rsidRDefault="00180329" w:rsidP="00036450">
                <w:pPr>
                  <w:pStyle w:val="2"/>
                </w:pPr>
                <w:r w:rsidRPr="00036450">
                  <w:rPr>
                    <w:rStyle w:val="20"/>
                    <w:b/>
                    <w:lang w:bidi="uk-UA"/>
                  </w:rPr>
                  <w:t>НАВИЧКИ</w:t>
                </w:r>
              </w:p>
            </w:sdtContent>
          </w:sdt>
          <w:p w14:paraId="2FA8D507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bidi="uk-UA"/>
              </w:rPr>
              <w:drawing>
                <wp:inline distT="0" distB="0" distL="0" distR="0" wp14:anchorId="0D54F6BD" wp14:editId="64DC4908">
                  <wp:extent cx="5090160" cy="2750820"/>
                  <wp:effectExtent l="0" t="0" r="0" b="0"/>
                  <wp:docPr id="12" name="Діаграма 12" descr="схема умінь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71A1A71" w14:textId="77777777" w:rsidR="0043117B" w:rsidRDefault="00000000" w:rsidP="000C45FF">
      <w:pPr>
        <w:tabs>
          <w:tab w:val="left" w:pos="990"/>
        </w:tabs>
      </w:pPr>
    </w:p>
    <w:sectPr w:rsidR="0043117B" w:rsidSect="00AE7882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39D65" w14:textId="77777777" w:rsidR="00E44D0F" w:rsidRDefault="00E44D0F" w:rsidP="000C45FF">
      <w:r>
        <w:separator/>
      </w:r>
    </w:p>
  </w:endnote>
  <w:endnote w:type="continuationSeparator" w:id="0">
    <w:p w14:paraId="7CF05A1E" w14:textId="77777777" w:rsidR="00E44D0F" w:rsidRDefault="00E44D0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F149D" w14:textId="77777777" w:rsidR="00E44D0F" w:rsidRDefault="00E44D0F" w:rsidP="000C45FF">
      <w:r>
        <w:separator/>
      </w:r>
    </w:p>
  </w:footnote>
  <w:footnote w:type="continuationSeparator" w:id="0">
    <w:p w14:paraId="1BD39E04" w14:textId="77777777" w:rsidR="00E44D0F" w:rsidRDefault="00E44D0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93820" w14:textId="77777777" w:rsidR="000C45FF" w:rsidRDefault="000C45FF">
    <w:pPr>
      <w:pStyle w:val="aa"/>
    </w:pPr>
    <w:r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7C4EB268" wp14:editId="721F2BD3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B9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960B9"/>
    <w:rsid w:val="005A20F6"/>
    <w:rsid w:val="005E39D5"/>
    <w:rsid w:val="00600670"/>
    <w:rsid w:val="0062123A"/>
    <w:rsid w:val="00646E75"/>
    <w:rsid w:val="00672F9F"/>
    <w:rsid w:val="006771D0"/>
    <w:rsid w:val="00684B99"/>
    <w:rsid w:val="00715FCB"/>
    <w:rsid w:val="00743101"/>
    <w:rsid w:val="007775E1"/>
    <w:rsid w:val="007867A0"/>
    <w:rsid w:val="007927F5"/>
    <w:rsid w:val="007D7AF0"/>
    <w:rsid w:val="00802CA0"/>
    <w:rsid w:val="009260CD"/>
    <w:rsid w:val="00952C25"/>
    <w:rsid w:val="00A2118D"/>
    <w:rsid w:val="00AD76E2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44D0F"/>
    <w:rsid w:val="00E52C75"/>
    <w:rsid w:val="00E55D74"/>
    <w:rsid w:val="00F4757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50F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1056;&#1077;&#1079;&#1102;&#1084;&#1077;%20(&#1073;&#1083;&#1072;&#1082;&#1080;&#1090;&#1085;&#1086;-&#1089;&#1110;&#1088;&#1080;&#1081;%20&#1076;&#1080;&#1079;&#1072;&#1081;&#1085;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010280408660883"/>
          <c:y val="0"/>
          <c:w val="0.7405285546203276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Ряд 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Microsoft Word</c:v>
                </c:pt>
                <c:pt idx="1">
                  <c:v>Microsoft PowerPoint</c:v>
                </c:pt>
                <c:pt idx="2">
                  <c:v>Microsoft Excel</c:v>
                </c:pt>
                <c:pt idx="3">
                  <c:v>Володіння мовою програмування C#</c:v>
                </c:pt>
                <c:pt idx="4">
                  <c:v>Володіння мовою програмування Python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</c:v>
                </c:pt>
                <c:pt idx="1">
                  <c:v>0.65</c:v>
                </c:pt>
                <c:pt idx="2">
                  <c:v>0.45</c:v>
                </c:pt>
                <c:pt idx="3">
                  <c:v>0.3</c:v>
                </c:pt>
                <c:pt idx="4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DCB1D4150F494992935A15D68FE71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DE95921-BA8A-4E0E-9F8C-97C5CC8E8EDC}"/>
      </w:docPartPr>
      <w:docPartBody>
        <w:p w:rsidR="00000000" w:rsidRDefault="00000000">
          <w:pPr>
            <w:pStyle w:val="FBDCB1D4150F494992935A15D68FE71F"/>
          </w:pPr>
          <w:r w:rsidRPr="00D5459D">
            <w:rPr>
              <w:lang w:bidi="uk-UA"/>
            </w:rPr>
            <w:t>Профіль</w:t>
          </w:r>
        </w:p>
      </w:docPartBody>
    </w:docPart>
    <w:docPart>
      <w:docPartPr>
        <w:name w:val="17A8B1653D9345A8A6EE4B33B9FD8DF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824007B-0286-4101-8BDE-5E112918AC74}"/>
      </w:docPartPr>
      <w:docPartBody>
        <w:p w:rsidR="00000000" w:rsidRDefault="00000000">
          <w:pPr>
            <w:pStyle w:val="17A8B1653D9345A8A6EE4B33B9FD8DF7"/>
          </w:pPr>
          <w:r w:rsidRPr="00CB0055">
            <w:rPr>
              <w:lang w:bidi="uk-UA"/>
            </w:rPr>
            <w:t>Контактна інформація</w:t>
          </w:r>
        </w:p>
      </w:docPartBody>
    </w:docPart>
    <w:docPart>
      <w:docPartPr>
        <w:name w:val="1CE6CF64FCAD4CA4A8873137FF34823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1A591BA-B05B-4144-A494-FFBA209F4706}"/>
      </w:docPartPr>
      <w:docPartBody>
        <w:p w:rsidR="00000000" w:rsidRDefault="00000000">
          <w:pPr>
            <w:pStyle w:val="1CE6CF64FCAD4CA4A8873137FF348238"/>
          </w:pPr>
          <w:r w:rsidRPr="004D3011">
            <w:rPr>
              <w:lang w:bidi="uk-UA"/>
            </w:rPr>
            <w:t>ТЕЛЕФОН:</w:t>
          </w:r>
        </w:p>
      </w:docPartBody>
    </w:docPart>
    <w:docPart>
      <w:docPartPr>
        <w:name w:val="C8C80C9C3EAD4456A66D7628BBCBDF3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DCAFD11-6298-4127-8614-00EB487395C3}"/>
      </w:docPartPr>
      <w:docPartBody>
        <w:p w:rsidR="00000000" w:rsidRDefault="00000000">
          <w:pPr>
            <w:pStyle w:val="C8C80C9C3EAD4456A66D7628BBCBDF3E"/>
          </w:pPr>
          <w:r w:rsidRPr="004D3011">
            <w:rPr>
              <w:lang w:bidi="uk-UA"/>
            </w:rPr>
            <w:t>АДРЕСА ЕЛЕКТРОННОЇ ПОШТИ:</w:t>
          </w:r>
        </w:p>
      </w:docPartBody>
    </w:docPart>
    <w:docPart>
      <w:docPartPr>
        <w:name w:val="233B6C7F7E78436DACF19CC329FE091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860896E-2D95-4F12-B340-3C73E0075C36}"/>
      </w:docPartPr>
      <w:docPartBody>
        <w:p w:rsidR="00000000" w:rsidRDefault="00000000">
          <w:pPr>
            <w:pStyle w:val="233B6C7F7E78436DACF19CC329FE0918"/>
          </w:pPr>
          <w:r w:rsidRPr="00CB0055">
            <w:rPr>
              <w:lang w:bidi="uk-UA"/>
            </w:rPr>
            <w:t>Хобі</w:t>
          </w:r>
        </w:p>
      </w:docPartBody>
    </w:docPart>
    <w:docPart>
      <w:docPartPr>
        <w:name w:val="5EB739B8256345BB9611648B178ABAA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94CE0C2-285A-4365-99A4-F1AD2F8AB1E5}"/>
      </w:docPartPr>
      <w:docPartBody>
        <w:p w:rsidR="00000000" w:rsidRDefault="00000000">
          <w:pPr>
            <w:pStyle w:val="5EB739B8256345BB9611648B178ABAAC"/>
          </w:pPr>
          <w:r w:rsidRPr="00036450">
            <w:rPr>
              <w:lang w:bidi="uk-UA"/>
            </w:rPr>
            <w:t>ОСВІТА</w:t>
          </w:r>
        </w:p>
      </w:docPartBody>
    </w:docPart>
    <w:docPart>
      <w:docPartPr>
        <w:name w:val="370CB922366F440183E9AB50697F85A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8BE1AF07-C246-44D3-9C39-FB801E1479E2}"/>
      </w:docPartPr>
      <w:docPartBody>
        <w:p w:rsidR="00000000" w:rsidRDefault="00000000">
          <w:pPr>
            <w:pStyle w:val="370CB922366F440183E9AB50697F85AF"/>
          </w:pPr>
          <w:r w:rsidRPr="00036450">
            <w:rPr>
              <w:lang w:bidi="uk-UA"/>
            </w:rPr>
            <w:t xml:space="preserve">ДОСВІД </w:t>
          </w:r>
          <w:r w:rsidRPr="00036450">
            <w:rPr>
              <w:lang w:bidi="uk-UA"/>
            </w:rPr>
            <w:t>РОБОТИ:</w:t>
          </w:r>
        </w:p>
      </w:docPartBody>
    </w:docPart>
    <w:docPart>
      <w:docPartPr>
        <w:name w:val="6B32D8320CDE42C9A466845FDE703A9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029F8BB-6F0D-49FF-8F28-48A828DF3730}"/>
      </w:docPartPr>
      <w:docPartBody>
        <w:p w:rsidR="00000000" w:rsidRDefault="00000000">
          <w:pPr>
            <w:pStyle w:val="6B32D8320CDE42C9A466845FDE703A9D"/>
          </w:pPr>
          <w:r w:rsidRPr="00036450">
            <w:rPr>
              <w:rStyle w:val="20"/>
              <w:lang w:bidi="uk-UA"/>
            </w:rPr>
            <w:t>НАВИЧКИ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3D"/>
    <w:rsid w:val="003D7C3D"/>
    <w:rsid w:val="00BD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uk-UA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9A2A3A77904B9291EE1DFC645FF8F7">
    <w:name w:val="069A2A3A77904B9291EE1DFC645FF8F7"/>
  </w:style>
  <w:style w:type="paragraph" w:customStyle="1" w:styleId="7B92A720A7A741E3944BD07D3B900846">
    <w:name w:val="7B92A720A7A741E3944BD07D3B900846"/>
  </w:style>
  <w:style w:type="paragraph" w:customStyle="1" w:styleId="FBDCB1D4150F494992935A15D68FE71F">
    <w:name w:val="FBDCB1D4150F494992935A15D68FE71F"/>
  </w:style>
  <w:style w:type="paragraph" w:customStyle="1" w:styleId="C05018271FDD4A1E82CF00B5F4E1B87A">
    <w:name w:val="C05018271FDD4A1E82CF00B5F4E1B87A"/>
  </w:style>
  <w:style w:type="paragraph" w:customStyle="1" w:styleId="17A8B1653D9345A8A6EE4B33B9FD8DF7">
    <w:name w:val="17A8B1653D9345A8A6EE4B33B9FD8DF7"/>
  </w:style>
  <w:style w:type="paragraph" w:customStyle="1" w:styleId="1CE6CF64FCAD4CA4A8873137FF348238">
    <w:name w:val="1CE6CF64FCAD4CA4A8873137FF348238"/>
  </w:style>
  <w:style w:type="paragraph" w:customStyle="1" w:styleId="4115B997294E48FC95775325EA949667">
    <w:name w:val="4115B997294E48FC95775325EA949667"/>
  </w:style>
  <w:style w:type="paragraph" w:customStyle="1" w:styleId="20D14C3405804BC8A5CFF8C9E4C40678">
    <w:name w:val="20D14C3405804BC8A5CFF8C9E4C40678"/>
  </w:style>
  <w:style w:type="paragraph" w:customStyle="1" w:styleId="710A9C2FBE8046A0A404AE6154B95B03">
    <w:name w:val="710A9C2FBE8046A0A404AE6154B95B03"/>
  </w:style>
  <w:style w:type="paragraph" w:customStyle="1" w:styleId="C8C80C9C3EAD4456A66D7628BBCBDF3E">
    <w:name w:val="C8C80C9C3EAD4456A66D7628BBCBDF3E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AE4E33773D1345ECA3E592ED2F2C9755">
    <w:name w:val="AE4E33773D1345ECA3E592ED2F2C9755"/>
  </w:style>
  <w:style w:type="paragraph" w:customStyle="1" w:styleId="233B6C7F7E78436DACF19CC329FE0918">
    <w:name w:val="233B6C7F7E78436DACF19CC329FE0918"/>
  </w:style>
  <w:style w:type="paragraph" w:customStyle="1" w:styleId="CF3C4DE39E0649BD9B04D12CF9A7DF6F">
    <w:name w:val="CF3C4DE39E0649BD9B04D12CF9A7DF6F"/>
  </w:style>
  <w:style w:type="paragraph" w:customStyle="1" w:styleId="DE8910019C5241D59B2E1C24DC12E014">
    <w:name w:val="DE8910019C5241D59B2E1C24DC12E014"/>
  </w:style>
  <w:style w:type="paragraph" w:customStyle="1" w:styleId="4E5CEC92C90C44A0874245104B7A2EF0">
    <w:name w:val="4E5CEC92C90C44A0874245104B7A2EF0"/>
  </w:style>
  <w:style w:type="paragraph" w:customStyle="1" w:styleId="10A72A9F2D504A9F92A5135516CD5287">
    <w:name w:val="10A72A9F2D504A9F92A5135516CD5287"/>
  </w:style>
  <w:style w:type="paragraph" w:customStyle="1" w:styleId="5EB739B8256345BB9611648B178ABAAC">
    <w:name w:val="5EB739B8256345BB9611648B178ABAAC"/>
  </w:style>
  <w:style w:type="paragraph" w:customStyle="1" w:styleId="B88BED5372B14623894BC0CEF63DDC07">
    <w:name w:val="B88BED5372B14623894BC0CEF63DDC07"/>
  </w:style>
  <w:style w:type="paragraph" w:customStyle="1" w:styleId="B8E7871EAF7F45D4B0BB85DBAA99188D">
    <w:name w:val="B8E7871EAF7F45D4B0BB85DBAA99188D"/>
  </w:style>
  <w:style w:type="paragraph" w:customStyle="1" w:styleId="6365D6CF911149AAAE899F8E8391F1C3">
    <w:name w:val="6365D6CF911149AAAE899F8E8391F1C3"/>
  </w:style>
  <w:style w:type="paragraph" w:customStyle="1" w:styleId="CB072A79A08F4F0B9F370B7047226B2D">
    <w:name w:val="CB072A79A08F4F0B9F370B7047226B2D"/>
  </w:style>
  <w:style w:type="paragraph" w:customStyle="1" w:styleId="46B5609695C84CE7A9007C3607FD8C35">
    <w:name w:val="46B5609695C84CE7A9007C3607FD8C35"/>
  </w:style>
  <w:style w:type="paragraph" w:customStyle="1" w:styleId="1E1FF92F60EF40F2AEC5FDADCFB624EE">
    <w:name w:val="1E1FF92F60EF40F2AEC5FDADCFB624EE"/>
  </w:style>
  <w:style w:type="paragraph" w:customStyle="1" w:styleId="ED4BE579C984481488EA5ACCC90208DB">
    <w:name w:val="ED4BE579C984481488EA5ACCC90208DB"/>
  </w:style>
  <w:style w:type="paragraph" w:customStyle="1" w:styleId="370CB922366F440183E9AB50697F85AF">
    <w:name w:val="370CB922366F440183E9AB50697F85AF"/>
  </w:style>
  <w:style w:type="paragraph" w:customStyle="1" w:styleId="AD7542E04C974541B7BFA0AEEDB01785">
    <w:name w:val="AD7542E04C974541B7BFA0AEEDB01785"/>
  </w:style>
  <w:style w:type="paragraph" w:customStyle="1" w:styleId="59BBF693AF69425F9C9BAF306EEFB22B">
    <w:name w:val="59BBF693AF69425F9C9BAF306EEFB22B"/>
  </w:style>
  <w:style w:type="paragraph" w:customStyle="1" w:styleId="41D2F5104DC94F6AAA457DE4D29BD153">
    <w:name w:val="41D2F5104DC94F6AAA457DE4D29BD153"/>
  </w:style>
  <w:style w:type="paragraph" w:customStyle="1" w:styleId="570EFFB54DA8450699609F98104F8BE8">
    <w:name w:val="570EFFB54DA8450699609F98104F8BE8"/>
  </w:style>
  <w:style w:type="paragraph" w:customStyle="1" w:styleId="B8BA6A6747CD4FA69682BC4C78D64420">
    <w:name w:val="B8BA6A6747CD4FA69682BC4C78D64420"/>
  </w:style>
  <w:style w:type="paragraph" w:customStyle="1" w:styleId="8794AAC5C3984C0DBDE4FECE7C26C231">
    <w:name w:val="8794AAC5C3984C0DBDE4FECE7C26C231"/>
  </w:style>
  <w:style w:type="paragraph" w:customStyle="1" w:styleId="0050568E9AE3417FB873D940D392D9AA">
    <w:name w:val="0050568E9AE3417FB873D940D392D9AA"/>
  </w:style>
  <w:style w:type="paragraph" w:customStyle="1" w:styleId="E3A9EDCE7D684050BD964BAA2A8F80F3">
    <w:name w:val="E3A9EDCE7D684050BD964BAA2A8F80F3"/>
  </w:style>
  <w:style w:type="paragraph" w:customStyle="1" w:styleId="F971F9D31009427997605CA75C84F077">
    <w:name w:val="F971F9D31009427997605CA75C84F077"/>
  </w:style>
  <w:style w:type="paragraph" w:customStyle="1" w:styleId="277250474A20425C803DE5F11B71B9D1">
    <w:name w:val="277250474A20425C803DE5F11B71B9D1"/>
  </w:style>
  <w:style w:type="paragraph" w:customStyle="1" w:styleId="6620BC4BD6A54A239E8BEE84F915492A">
    <w:name w:val="6620BC4BD6A54A239E8BEE84F915492A"/>
  </w:style>
  <w:style w:type="paragraph" w:customStyle="1" w:styleId="0790687D1AC24C999C23D44D83800CF9">
    <w:name w:val="0790687D1AC24C999C23D44D83800CF9"/>
  </w:style>
  <w:style w:type="paragraph" w:customStyle="1" w:styleId="AA87D752BB9D44DEB7AD79995E6CE554">
    <w:name w:val="AA87D752BB9D44DEB7AD79995E6CE554"/>
  </w:style>
  <w:style w:type="paragraph" w:customStyle="1" w:styleId="136DCA49A44D4C258745ACA9E7530212">
    <w:name w:val="136DCA49A44D4C258745ACA9E7530212"/>
  </w:style>
  <w:style w:type="paragraph" w:customStyle="1" w:styleId="31C121C4CA77496A9CA393DEC5CDD449">
    <w:name w:val="31C121C4CA77496A9CA393DEC5CDD449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val="uk-UA" w:eastAsia="ja-JP"/>
    </w:rPr>
  </w:style>
  <w:style w:type="paragraph" w:customStyle="1" w:styleId="6B32D8320CDE42C9A466845FDE703A9D">
    <w:name w:val="6B32D8320CDE42C9A466845FDE703A9D"/>
  </w:style>
  <w:style w:type="paragraph" w:customStyle="1" w:styleId="9378D8D38F2E40AF9C6BDF192E9B168F">
    <w:name w:val="9378D8D38F2E40AF9C6BDF192E9B168F"/>
    <w:rsid w:val="003D7C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(блакитно-сірий дизайн)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2023-01-30T19:28:00Z</dcterms:created>
  <dcterms:modified xsi:type="dcterms:W3CDTF">2023-01-30T20:01:00Z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